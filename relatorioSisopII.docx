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6DF" w:rsidRDefault="0049398D" w:rsidP="0049398D">
      <w:pPr>
        <w:jc w:val="center"/>
      </w:pPr>
      <w:r>
        <w:t>UNIVERSIDADE FEDERAL DO RIO GRANDE DO SUL</w:t>
      </w:r>
      <w:r>
        <w:t xml:space="preserve"> </w:t>
      </w:r>
    </w:p>
    <w:p w:rsidR="0049398D" w:rsidRDefault="0049398D" w:rsidP="0049398D">
      <w:pPr>
        <w:jc w:val="center"/>
      </w:pPr>
    </w:p>
    <w:p w:rsidR="0049398D" w:rsidRDefault="0049398D" w:rsidP="0049398D">
      <w:pPr>
        <w:jc w:val="center"/>
      </w:pPr>
    </w:p>
    <w:p w:rsidR="0049398D" w:rsidRDefault="0049398D" w:rsidP="0049398D">
      <w:pPr>
        <w:jc w:val="center"/>
      </w:pPr>
    </w:p>
    <w:p w:rsidR="0049398D" w:rsidRDefault="0049398D" w:rsidP="0049398D">
      <w:pPr>
        <w:jc w:val="center"/>
      </w:pPr>
    </w:p>
    <w:p w:rsidR="0049398D" w:rsidRDefault="0049398D" w:rsidP="0049398D">
      <w:pPr>
        <w:jc w:val="center"/>
      </w:pPr>
    </w:p>
    <w:p w:rsidR="0049398D" w:rsidRDefault="0049398D" w:rsidP="0049398D">
      <w:pPr>
        <w:jc w:val="center"/>
      </w:pPr>
    </w:p>
    <w:p w:rsidR="0049398D" w:rsidRDefault="0049398D" w:rsidP="0049398D">
      <w:pPr>
        <w:jc w:val="center"/>
      </w:pPr>
    </w:p>
    <w:p w:rsidR="0049398D" w:rsidRDefault="0049398D" w:rsidP="0049398D">
      <w:pPr>
        <w:jc w:val="center"/>
      </w:pPr>
      <w:r>
        <w:t>INF01151 – SISTEMAS OPERACIONAIS II N</w:t>
      </w:r>
    </w:p>
    <w:p w:rsidR="0049398D" w:rsidRDefault="0049398D" w:rsidP="0049398D">
      <w:pPr>
        <w:jc w:val="center"/>
      </w:pPr>
      <w:r>
        <w:t>TRABALHO 1: MULTIPLICAÇÃO DE MATRIZES</w:t>
      </w:r>
      <w:r>
        <w:t xml:space="preserve"> </w:t>
      </w:r>
      <w:r>
        <w:t>PROCESSOS E THREADS</w:t>
      </w:r>
      <w:r>
        <w:cr/>
      </w:r>
    </w:p>
    <w:p w:rsidR="0049398D" w:rsidRDefault="0049398D" w:rsidP="0049398D">
      <w:pPr>
        <w:jc w:val="center"/>
      </w:pPr>
    </w:p>
    <w:p w:rsidR="0049398D" w:rsidRDefault="0049398D" w:rsidP="0049398D">
      <w:pPr>
        <w:jc w:val="center"/>
      </w:pPr>
    </w:p>
    <w:p w:rsidR="0049398D" w:rsidRDefault="0049398D" w:rsidP="0049398D">
      <w:pPr>
        <w:jc w:val="center"/>
      </w:pPr>
    </w:p>
    <w:p w:rsidR="0049398D" w:rsidRDefault="0049398D" w:rsidP="0049398D">
      <w:pPr>
        <w:jc w:val="center"/>
      </w:pPr>
    </w:p>
    <w:p w:rsidR="0049398D" w:rsidRDefault="0049398D" w:rsidP="0049398D">
      <w:pPr>
        <w:jc w:val="center"/>
      </w:pPr>
    </w:p>
    <w:p w:rsidR="0049398D" w:rsidRDefault="0049398D" w:rsidP="0049398D">
      <w:pPr>
        <w:jc w:val="center"/>
      </w:pPr>
    </w:p>
    <w:p w:rsidR="0049398D" w:rsidRDefault="0049398D" w:rsidP="0049398D"/>
    <w:p w:rsidR="0049398D" w:rsidRDefault="0049398D" w:rsidP="0049398D"/>
    <w:p w:rsidR="0049398D" w:rsidRDefault="0049398D" w:rsidP="0049398D"/>
    <w:p w:rsidR="0049398D" w:rsidRDefault="0049398D" w:rsidP="0049398D"/>
    <w:p w:rsidR="0049398D" w:rsidRDefault="0049398D" w:rsidP="0049398D">
      <w:r>
        <w:t xml:space="preserve">Nomes: </w:t>
      </w:r>
      <w:proofErr w:type="spellStart"/>
      <w:r>
        <w:t>Neymar</w:t>
      </w:r>
      <w:proofErr w:type="spellEnd"/>
      <w:r>
        <w:t>, Raffael Nagel</w:t>
      </w:r>
    </w:p>
    <w:p w:rsidR="0049398D" w:rsidRDefault="0049398D" w:rsidP="0049398D">
      <w:r>
        <w:t>Cartões: ??????, 194048</w:t>
      </w:r>
    </w:p>
    <w:p w:rsidR="0049398D" w:rsidRDefault="0049398D" w:rsidP="0049398D"/>
    <w:p w:rsidR="0049398D" w:rsidRDefault="0049398D" w:rsidP="0049398D"/>
    <w:p w:rsidR="0049398D" w:rsidRDefault="0049398D" w:rsidP="0049398D"/>
    <w:p w:rsidR="0049398D" w:rsidRDefault="0049398D" w:rsidP="0049398D"/>
    <w:p w:rsidR="0049398D" w:rsidRDefault="0049398D" w:rsidP="0049398D">
      <w:pPr>
        <w:jc w:val="right"/>
      </w:pPr>
      <w:r>
        <w:t>Porto Alegre, 24 de Abril de 2014</w:t>
      </w:r>
    </w:p>
    <w:p w:rsidR="00322A56" w:rsidRDefault="00322A56" w:rsidP="00322A56">
      <w:pPr>
        <w:pStyle w:val="PargrafodaLista"/>
        <w:numPr>
          <w:ilvl w:val="0"/>
          <w:numId w:val="1"/>
        </w:numPr>
        <w:rPr>
          <w:b/>
          <w:sz w:val="28"/>
        </w:rPr>
      </w:pPr>
      <w:r w:rsidRPr="00322A56">
        <w:rPr>
          <w:b/>
          <w:sz w:val="28"/>
        </w:rPr>
        <w:lastRenderedPageBreak/>
        <w:t>Introdução</w:t>
      </w:r>
    </w:p>
    <w:p w:rsidR="00322A56" w:rsidRDefault="00322A56" w:rsidP="00322A56">
      <w:pPr>
        <w:pStyle w:val="PargrafodaLista"/>
        <w:ind w:left="360" w:firstLine="207"/>
        <w:jc w:val="both"/>
        <w:rPr>
          <w:sz w:val="24"/>
        </w:rPr>
      </w:pPr>
      <w:r w:rsidRPr="00322A56">
        <w:rPr>
          <w:sz w:val="24"/>
        </w:rPr>
        <w:t>Este trabalho consiste no desenvolvimento de algoritmo</w:t>
      </w:r>
      <w:r>
        <w:rPr>
          <w:sz w:val="24"/>
        </w:rPr>
        <w:t>, em linguagem C,</w:t>
      </w:r>
      <w:r w:rsidRPr="00322A56">
        <w:rPr>
          <w:sz w:val="24"/>
        </w:rPr>
        <w:t xml:space="preserve"> de multiplicação de matrizes de forma concorrente, em duas versões distintas, as quais utilizam Threads (através da biblioteca </w:t>
      </w:r>
      <w:proofErr w:type="spellStart"/>
      <w:r w:rsidRPr="00322A56">
        <w:rPr>
          <w:i/>
          <w:sz w:val="24"/>
        </w:rPr>
        <w:t>pThreads</w:t>
      </w:r>
      <w:proofErr w:type="spellEnd"/>
      <w:r w:rsidRPr="00322A56">
        <w:rPr>
          <w:sz w:val="24"/>
        </w:rPr>
        <w:t>) e processos (</w:t>
      </w:r>
      <w:r>
        <w:rPr>
          <w:sz w:val="24"/>
        </w:rPr>
        <w:t xml:space="preserve">utilizando </w:t>
      </w:r>
      <w:r w:rsidRPr="00322A56">
        <w:rPr>
          <w:i/>
          <w:sz w:val="24"/>
        </w:rPr>
        <w:t>processos Unix</w:t>
      </w:r>
      <w:r w:rsidRPr="00322A56">
        <w:rPr>
          <w:sz w:val="24"/>
        </w:rPr>
        <w:t xml:space="preserve">). </w:t>
      </w:r>
    </w:p>
    <w:p w:rsidR="00322A56" w:rsidRPr="00322A56" w:rsidRDefault="00322A56" w:rsidP="00322A56">
      <w:pPr>
        <w:pStyle w:val="PargrafodaLista"/>
        <w:ind w:left="360" w:firstLine="207"/>
        <w:jc w:val="both"/>
        <w:rPr>
          <w:sz w:val="24"/>
        </w:rPr>
      </w:pPr>
    </w:p>
    <w:p w:rsidR="0049398D" w:rsidRDefault="0049398D" w:rsidP="0049398D">
      <w:pPr>
        <w:pStyle w:val="PargrafodaLista"/>
        <w:numPr>
          <w:ilvl w:val="0"/>
          <w:numId w:val="1"/>
        </w:numPr>
        <w:rPr>
          <w:b/>
          <w:sz w:val="28"/>
        </w:rPr>
      </w:pPr>
      <w:r w:rsidRPr="0049398D">
        <w:rPr>
          <w:b/>
          <w:sz w:val="28"/>
        </w:rPr>
        <w:t>Ambiente</w:t>
      </w:r>
    </w:p>
    <w:p w:rsidR="0049398D" w:rsidRPr="0049398D" w:rsidRDefault="0049398D" w:rsidP="00322A56">
      <w:pPr>
        <w:ind w:firstLine="567"/>
        <w:rPr>
          <w:sz w:val="24"/>
        </w:rPr>
      </w:pPr>
      <w:r w:rsidRPr="0049398D">
        <w:rPr>
          <w:sz w:val="24"/>
        </w:rPr>
        <w:t>Os algoritmos foram executados em uma workstation com as seguintes configurações</w:t>
      </w:r>
    </w:p>
    <w:p w:rsidR="0049398D" w:rsidRDefault="0049398D" w:rsidP="0049398D">
      <w:pPr>
        <w:pStyle w:val="PargrafodaLista"/>
        <w:numPr>
          <w:ilvl w:val="1"/>
          <w:numId w:val="1"/>
        </w:numPr>
        <w:rPr>
          <w:sz w:val="24"/>
        </w:rPr>
      </w:pPr>
      <w:r w:rsidRPr="0049398D">
        <w:rPr>
          <w:sz w:val="24"/>
        </w:rPr>
        <w:t>Sistema Operacional</w:t>
      </w:r>
      <w:r>
        <w:rPr>
          <w:sz w:val="24"/>
        </w:rPr>
        <w:t xml:space="preserve">: </w:t>
      </w:r>
      <w:proofErr w:type="spellStart"/>
      <w:r w:rsidRPr="0049398D">
        <w:rPr>
          <w:b/>
          <w:sz w:val="24"/>
        </w:rPr>
        <w:t>Ubuntu</w:t>
      </w:r>
      <w:proofErr w:type="spellEnd"/>
    </w:p>
    <w:p w:rsidR="0049398D" w:rsidRDefault="0049398D" w:rsidP="0049398D">
      <w:pPr>
        <w:pStyle w:val="PargrafodaLista"/>
        <w:numPr>
          <w:ilvl w:val="1"/>
          <w:numId w:val="1"/>
        </w:numPr>
        <w:rPr>
          <w:sz w:val="24"/>
        </w:rPr>
      </w:pPr>
      <w:r>
        <w:rPr>
          <w:sz w:val="24"/>
        </w:rPr>
        <w:t>Compilador:</w:t>
      </w:r>
    </w:p>
    <w:p w:rsidR="0049398D" w:rsidRDefault="0049398D" w:rsidP="0049398D">
      <w:pPr>
        <w:pStyle w:val="PargrafodaLista"/>
        <w:numPr>
          <w:ilvl w:val="1"/>
          <w:numId w:val="1"/>
        </w:numPr>
        <w:rPr>
          <w:sz w:val="24"/>
        </w:rPr>
      </w:pPr>
      <w:r>
        <w:rPr>
          <w:sz w:val="24"/>
        </w:rPr>
        <w:t>Memória:</w:t>
      </w:r>
    </w:p>
    <w:p w:rsidR="0049398D" w:rsidRDefault="0049398D" w:rsidP="0049398D">
      <w:pPr>
        <w:pStyle w:val="PargrafodaLista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Processador: </w:t>
      </w:r>
    </w:p>
    <w:p w:rsidR="0049398D" w:rsidRDefault="0049398D" w:rsidP="0049398D">
      <w:pPr>
        <w:pStyle w:val="PargrafodaLista"/>
        <w:ind w:left="1440"/>
        <w:rPr>
          <w:sz w:val="24"/>
        </w:rPr>
      </w:pPr>
    </w:p>
    <w:p w:rsidR="0049398D" w:rsidRPr="0049398D" w:rsidRDefault="0049398D" w:rsidP="0049398D">
      <w:pPr>
        <w:pStyle w:val="PargrafodaLista"/>
        <w:ind w:left="1440"/>
        <w:rPr>
          <w:b/>
          <w:sz w:val="28"/>
        </w:rPr>
      </w:pPr>
    </w:p>
    <w:p w:rsidR="0049398D" w:rsidRDefault="0049398D" w:rsidP="0049398D">
      <w:pPr>
        <w:pStyle w:val="PargrafodaLista"/>
        <w:numPr>
          <w:ilvl w:val="0"/>
          <w:numId w:val="1"/>
        </w:numPr>
        <w:rPr>
          <w:b/>
          <w:sz w:val="28"/>
        </w:rPr>
      </w:pPr>
      <w:r w:rsidRPr="0049398D">
        <w:rPr>
          <w:b/>
          <w:sz w:val="28"/>
        </w:rPr>
        <w:t>Versões do Algoritmo</w:t>
      </w:r>
    </w:p>
    <w:p w:rsidR="007A7D8D" w:rsidRPr="00624DCA" w:rsidRDefault="00624DCA" w:rsidP="007A7D8D">
      <w:pPr>
        <w:pStyle w:val="PargrafodaLista"/>
        <w:ind w:left="360"/>
      </w:pPr>
      <w:r>
        <w:rPr>
          <w:sz w:val="24"/>
        </w:rPr>
        <w:t>*</w:t>
      </w:r>
      <w:r w:rsidRPr="00624DCA">
        <w:rPr>
          <w:sz w:val="24"/>
        </w:rPr>
        <w:t>P</w:t>
      </w:r>
      <w:r>
        <w:rPr>
          <w:sz w:val="24"/>
        </w:rPr>
        <w:t xml:space="preserve">ara a realização dos testes foram utilizadas matrizes dos seguintes tamanho: 4x4, 16x16, 100x100, 200x200,300x300,400x400,500x500,600x600,800x800,1000x1000 e 2000x2000. Sendo os primeiros tamanhos excluídos no decorrer dos testes por não apresentarem diferenças significativas. </w:t>
      </w:r>
    </w:p>
    <w:p w:rsidR="00624DCA" w:rsidRDefault="00624DCA" w:rsidP="007A7D8D">
      <w:pPr>
        <w:pStyle w:val="PargrafodaLista"/>
        <w:ind w:left="360"/>
        <w:rPr>
          <w:b/>
          <w:sz w:val="28"/>
        </w:rPr>
      </w:pPr>
    </w:p>
    <w:p w:rsidR="0049398D" w:rsidRDefault="0049398D" w:rsidP="0049398D">
      <w:pPr>
        <w:pStyle w:val="PargrafodaLista"/>
        <w:numPr>
          <w:ilvl w:val="1"/>
          <w:numId w:val="1"/>
        </w:numPr>
        <w:rPr>
          <w:b/>
          <w:sz w:val="28"/>
        </w:rPr>
      </w:pPr>
      <w:r w:rsidRPr="007A7D8D">
        <w:rPr>
          <w:b/>
          <w:sz w:val="28"/>
        </w:rPr>
        <w:t>Threads</w:t>
      </w:r>
    </w:p>
    <w:p w:rsidR="007A7D8D" w:rsidRDefault="00322A56" w:rsidP="00322A56">
      <w:pPr>
        <w:pStyle w:val="PargrafodaLista"/>
        <w:ind w:left="792" w:firstLine="201"/>
        <w:rPr>
          <w:sz w:val="24"/>
        </w:rPr>
      </w:pPr>
      <w:r>
        <w:rPr>
          <w:sz w:val="24"/>
        </w:rPr>
        <w:t xml:space="preserve">Utilizando a biblioteca </w:t>
      </w:r>
      <w:proofErr w:type="spellStart"/>
      <w:r>
        <w:rPr>
          <w:sz w:val="24"/>
        </w:rPr>
        <w:t>pThreads</w:t>
      </w:r>
      <w:proofErr w:type="spellEnd"/>
      <w:r>
        <w:rPr>
          <w:sz w:val="24"/>
        </w:rPr>
        <w:t xml:space="preserve"> foi desenvolvido algoritmo que após ler matrizes de entrada, sendo conhecido o tamanho da matriz resultado, são criadas x threads (onde x é definido no momento de chamada) com máximo de 1 thread para cada linha da matriz resultado.</w:t>
      </w:r>
    </w:p>
    <w:p w:rsidR="006302DB" w:rsidRDefault="006302DB" w:rsidP="00322A56">
      <w:pPr>
        <w:pStyle w:val="PargrafodaLista"/>
        <w:ind w:left="792" w:firstLine="201"/>
        <w:rPr>
          <w:sz w:val="24"/>
        </w:rPr>
      </w:pPr>
    </w:p>
    <w:p w:rsidR="006302DB" w:rsidRDefault="006302DB" w:rsidP="00787008">
      <w:pPr>
        <w:pStyle w:val="PargrafodaLista"/>
        <w:numPr>
          <w:ilvl w:val="3"/>
          <w:numId w:val="3"/>
        </w:numPr>
        <w:rPr>
          <w:b/>
          <w:sz w:val="28"/>
        </w:rPr>
      </w:pPr>
      <w:r w:rsidRPr="00787008">
        <w:rPr>
          <w:b/>
          <w:sz w:val="28"/>
        </w:rPr>
        <w:t>Comportamento Observado</w:t>
      </w:r>
    </w:p>
    <w:p w:rsidR="00624DCA" w:rsidRPr="00624DCA" w:rsidRDefault="00624DCA" w:rsidP="004C0C32">
      <w:pPr>
        <w:pStyle w:val="PargrafodaLista"/>
        <w:ind w:left="1728"/>
        <w:jc w:val="both"/>
        <w:rPr>
          <w:sz w:val="24"/>
        </w:rPr>
      </w:pPr>
    </w:p>
    <w:p w:rsidR="006302DB" w:rsidRDefault="005627F9" w:rsidP="004C0C32">
      <w:pPr>
        <w:pStyle w:val="PargrafodaLista"/>
        <w:ind w:left="879" w:firstLine="201"/>
        <w:jc w:val="both"/>
        <w:rPr>
          <w:sz w:val="24"/>
        </w:rPr>
      </w:pPr>
      <w:r>
        <w:rPr>
          <w:sz w:val="24"/>
        </w:rPr>
        <w:t xml:space="preserve">Na versão utilizando threads foi observado que, em praticamente todos os casos, o menor dos tempos é alcançado ao utilizarmos 2(duas) threads. O comportamento observado foi diferente do previsto, pois esperávamos que os tempos decrescessem a medida que aumentássemos o número de </w:t>
      </w:r>
      <w:r w:rsidR="004C0C32">
        <w:rPr>
          <w:sz w:val="24"/>
        </w:rPr>
        <w:t>threads, Como podemos observar nos gráficos abaixo os tempos com 4(quatro) e 8(oito) threads foi maior que os tempos com 2(duas) e, em alguns casos (com tamanhos menores) foi também maior que o tempo com apenas 1(uma) thread.</w:t>
      </w:r>
    </w:p>
    <w:p w:rsidR="004C0C32" w:rsidRDefault="004C0C32" w:rsidP="004C0C32">
      <w:pPr>
        <w:pStyle w:val="PargrafodaLista"/>
        <w:ind w:left="879" w:firstLine="201"/>
        <w:jc w:val="both"/>
        <w:rPr>
          <w:sz w:val="24"/>
        </w:rPr>
      </w:pPr>
      <w:r>
        <w:rPr>
          <w:sz w:val="24"/>
        </w:rPr>
        <w:t xml:space="preserve">A explicação para este fenômeno pode estar nos tempos de criação e manutenção das threads, em alguns casos este tempo não compensa a maior velocidade de processamento obtida com as threads. Fato interessante é que em matrizes de tamanhos muito grandes os tempos com mais de 4(quatro) threads começa a ser o menor, parece que a utilização de mais threads começa a compensar quando o </w:t>
      </w:r>
      <w:r>
        <w:rPr>
          <w:sz w:val="24"/>
        </w:rPr>
        <w:lastRenderedPageBreak/>
        <w:t>processamento é muito grande, a tendência observada é a de que com matrizes cada vez maiores o processamento é mais rápido com mais threads</w:t>
      </w:r>
      <w:r w:rsidR="00191B3B">
        <w:rPr>
          <w:sz w:val="24"/>
        </w:rPr>
        <w:t xml:space="preserve"> embora seja perceptível que um número muito grande de threads desperdiça tempo.</w:t>
      </w:r>
    </w:p>
    <w:p w:rsidR="00191B3B" w:rsidRDefault="00191B3B" w:rsidP="004C0C32">
      <w:pPr>
        <w:pStyle w:val="PargrafodaLista"/>
        <w:ind w:left="879" w:firstLine="201"/>
        <w:jc w:val="both"/>
        <w:rPr>
          <w:sz w:val="24"/>
        </w:rPr>
      </w:pPr>
      <w:r>
        <w:rPr>
          <w:sz w:val="24"/>
        </w:rPr>
        <w:t>A conclusão que tiramos é que o número de threads a ser utilizadas deve ser pensado de forma a otimizar e não desperdiçar tempo.</w:t>
      </w:r>
    </w:p>
    <w:p w:rsidR="00191B3B" w:rsidRDefault="00191B3B" w:rsidP="004C0C32">
      <w:pPr>
        <w:pStyle w:val="PargrafodaLista"/>
        <w:ind w:left="879" w:firstLine="201"/>
        <w:jc w:val="both"/>
        <w:rPr>
          <w:sz w:val="24"/>
        </w:rPr>
      </w:pPr>
    </w:p>
    <w:p w:rsidR="00191B3B" w:rsidRPr="00191B3B" w:rsidRDefault="00191B3B" w:rsidP="00191B3B">
      <w:pPr>
        <w:pStyle w:val="PargrafodaLista"/>
        <w:numPr>
          <w:ilvl w:val="3"/>
          <w:numId w:val="3"/>
        </w:numPr>
        <w:jc w:val="both"/>
        <w:rPr>
          <w:b/>
          <w:sz w:val="28"/>
        </w:rPr>
      </w:pPr>
      <w:r w:rsidRPr="00191B3B">
        <w:rPr>
          <w:b/>
          <w:sz w:val="28"/>
        </w:rPr>
        <w:t>Tabela de tempos</w:t>
      </w:r>
    </w:p>
    <w:tbl>
      <w:tblPr>
        <w:tblStyle w:val="TabelaSimples3"/>
        <w:tblW w:w="8840" w:type="dxa"/>
        <w:tblLook w:val="04A0" w:firstRow="1" w:lastRow="0" w:firstColumn="1" w:lastColumn="0" w:noHBand="0" w:noVBand="1"/>
      </w:tblPr>
      <w:tblGrid>
        <w:gridCol w:w="1230"/>
        <w:gridCol w:w="2092"/>
        <w:gridCol w:w="1876"/>
        <w:gridCol w:w="1876"/>
        <w:gridCol w:w="1876"/>
      </w:tblGrid>
      <w:tr w:rsidR="00191B3B" w:rsidRPr="00191B3B" w:rsidTr="00191B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20" w:type="dxa"/>
            <w:noWrap/>
            <w:hideMark/>
          </w:tcPr>
          <w:p w:rsidR="00191B3B" w:rsidRPr="00191B3B" w:rsidRDefault="00191B3B" w:rsidP="00191B3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7720" w:type="dxa"/>
            <w:gridSpan w:val="4"/>
            <w:noWrap/>
            <w:hideMark/>
          </w:tcPr>
          <w:p w:rsidR="00191B3B" w:rsidRPr="00191B3B" w:rsidRDefault="00191B3B" w:rsidP="00191B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Threads</w:t>
            </w:r>
          </w:p>
        </w:tc>
      </w:tr>
      <w:tr w:rsidR="00191B3B" w:rsidRPr="00191B3B" w:rsidTr="00191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191B3B" w:rsidRPr="00191B3B" w:rsidRDefault="00191B3B" w:rsidP="00191B3B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Matrizes</w:t>
            </w:r>
          </w:p>
        </w:tc>
        <w:tc>
          <w:tcPr>
            <w:tcW w:w="2092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4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8</w:t>
            </w:r>
          </w:p>
        </w:tc>
      </w:tr>
      <w:tr w:rsidR="00191B3B" w:rsidRPr="00191B3B" w:rsidTr="00191B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191B3B" w:rsidRPr="00191B3B" w:rsidRDefault="00191B3B" w:rsidP="00191B3B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4x4</w:t>
            </w:r>
          </w:p>
        </w:tc>
        <w:tc>
          <w:tcPr>
            <w:tcW w:w="2092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0,000330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0,000451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0,000874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0,001019</w:t>
            </w:r>
          </w:p>
        </w:tc>
      </w:tr>
      <w:tr w:rsidR="00191B3B" w:rsidRPr="00191B3B" w:rsidTr="00191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191B3B" w:rsidRPr="00191B3B" w:rsidRDefault="00191B3B" w:rsidP="00191B3B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4x4</w:t>
            </w:r>
          </w:p>
        </w:tc>
        <w:tc>
          <w:tcPr>
            <w:tcW w:w="2092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0,000290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0,000337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0,001012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0,001058</w:t>
            </w:r>
          </w:p>
        </w:tc>
      </w:tr>
      <w:tr w:rsidR="00191B3B" w:rsidRPr="00191B3B" w:rsidTr="00191B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191B3B" w:rsidRPr="00191B3B" w:rsidRDefault="00191B3B" w:rsidP="00191B3B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4x4</w:t>
            </w:r>
          </w:p>
        </w:tc>
        <w:tc>
          <w:tcPr>
            <w:tcW w:w="2092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0,000309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0,000536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0,000795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0,001212</w:t>
            </w:r>
          </w:p>
        </w:tc>
      </w:tr>
      <w:tr w:rsidR="00191B3B" w:rsidRPr="00191B3B" w:rsidTr="00191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191B3B" w:rsidRPr="00191B3B" w:rsidRDefault="00191B3B" w:rsidP="00191B3B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4x4</w:t>
            </w:r>
          </w:p>
        </w:tc>
        <w:tc>
          <w:tcPr>
            <w:tcW w:w="2092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0,000325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0,000304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0,000920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0,001096</w:t>
            </w:r>
          </w:p>
        </w:tc>
      </w:tr>
      <w:tr w:rsidR="00191B3B" w:rsidRPr="00191B3B" w:rsidTr="00191B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191B3B" w:rsidRPr="00191B3B" w:rsidRDefault="00191B3B" w:rsidP="00191B3B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4x4</w:t>
            </w:r>
          </w:p>
        </w:tc>
        <w:tc>
          <w:tcPr>
            <w:tcW w:w="2092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0,000282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0,000464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0,000848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0,001226</w:t>
            </w:r>
          </w:p>
        </w:tc>
      </w:tr>
      <w:tr w:rsidR="00191B3B" w:rsidRPr="00191B3B" w:rsidTr="00191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191B3B" w:rsidRPr="00191B3B" w:rsidRDefault="00191B3B" w:rsidP="00191B3B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4x4</w:t>
            </w:r>
          </w:p>
        </w:tc>
        <w:tc>
          <w:tcPr>
            <w:tcW w:w="2092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0,000259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0,000635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0,001332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0,000965</w:t>
            </w:r>
          </w:p>
        </w:tc>
      </w:tr>
      <w:tr w:rsidR="00191B3B" w:rsidRPr="00191B3B" w:rsidTr="00191B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191B3B" w:rsidRPr="00191B3B" w:rsidRDefault="00191B3B" w:rsidP="00191B3B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4x4</w:t>
            </w:r>
          </w:p>
        </w:tc>
        <w:tc>
          <w:tcPr>
            <w:tcW w:w="2092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0,000248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0,000432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0,001097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0,000822</w:t>
            </w:r>
          </w:p>
        </w:tc>
      </w:tr>
      <w:tr w:rsidR="00191B3B" w:rsidRPr="00191B3B" w:rsidTr="00191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191B3B" w:rsidRPr="00191B3B" w:rsidRDefault="00191B3B" w:rsidP="00191B3B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4x4</w:t>
            </w:r>
          </w:p>
        </w:tc>
        <w:tc>
          <w:tcPr>
            <w:tcW w:w="2092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0,000229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0,000459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0,001119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0,000827</w:t>
            </w:r>
          </w:p>
        </w:tc>
      </w:tr>
      <w:tr w:rsidR="00191B3B" w:rsidRPr="00191B3B" w:rsidTr="00191B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191B3B" w:rsidRPr="00191B3B" w:rsidRDefault="00191B3B" w:rsidP="00191B3B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4x4</w:t>
            </w:r>
          </w:p>
        </w:tc>
        <w:tc>
          <w:tcPr>
            <w:tcW w:w="2092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0,000276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0,000325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0,001074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0,001076</w:t>
            </w:r>
          </w:p>
        </w:tc>
      </w:tr>
      <w:tr w:rsidR="00191B3B" w:rsidRPr="00191B3B" w:rsidTr="00191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191B3B" w:rsidRPr="00191B3B" w:rsidRDefault="00191B3B" w:rsidP="00191B3B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4x4</w:t>
            </w:r>
          </w:p>
        </w:tc>
        <w:tc>
          <w:tcPr>
            <w:tcW w:w="2092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0,000297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0,000375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0,001305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0,001024</w:t>
            </w:r>
          </w:p>
        </w:tc>
      </w:tr>
      <w:tr w:rsidR="00191B3B" w:rsidRPr="00191B3B" w:rsidTr="00191B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191B3B" w:rsidRPr="00191B3B" w:rsidRDefault="00191B3B" w:rsidP="00191B3B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16x16</w:t>
            </w:r>
          </w:p>
        </w:tc>
        <w:tc>
          <w:tcPr>
            <w:tcW w:w="2092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0,000445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0,000388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0,000942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0,003080</w:t>
            </w:r>
          </w:p>
        </w:tc>
      </w:tr>
      <w:tr w:rsidR="00191B3B" w:rsidRPr="00191B3B" w:rsidTr="00191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191B3B" w:rsidRPr="00191B3B" w:rsidRDefault="00191B3B" w:rsidP="00191B3B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16x16</w:t>
            </w:r>
          </w:p>
        </w:tc>
        <w:tc>
          <w:tcPr>
            <w:tcW w:w="2092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0,000396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0,000549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0,001652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0,002843</w:t>
            </w:r>
          </w:p>
        </w:tc>
      </w:tr>
      <w:tr w:rsidR="00191B3B" w:rsidRPr="00191B3B" w:rsidTr="00191B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191B3B" w:rsidRPr="00191B3B" w:rsidRDefault="00191B3B" w:rsidP="00191B3B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16x16</w:t>
            </w:r>
          </w:p>
        </w:tc>
        <w:tc>
          <w:tcPr>
            <w:tcW w:w="2092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0,000479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0,000472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0,000846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0,002225</w:t>
            </w:r>
          </w:p>
        </w:tc>
      </w:tr>
      <w:tr w:rsidR="00191B3B" w:rsidRPr="00191B3B" w:rsidTr="00191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191B3B" w:rsidRPr="00191B3B" w:rsidRDefault="00191B3B" w:rsidP="00191B3B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16x16</w:t>
            </w:r>
          </w:p>
        </w:tc>
        <w:tc>
          <w:tcPr>
            <w:tcW w:w="2092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0,000396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0,000473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0,000915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0,003096</w:t>
            </w:r>
          </w:p>
        </w:tc>
      </w:tr>
      <w:tr w:rsidR="00191B3B" w:rsidRPr="00191B3B" w:rsidTr="00191B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191B3B" w:rsidRPr="00191B3B" w:rsidRDefault="00191B3B" w:rsidP="00191B3B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16x16</w:t>
            </w:r>
          </w:p>
        </w:tc>
        <w:tc>
          <w:tcPr>
            <w:tcW w:w="2092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0,000418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0,000401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0,000794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0,003088</w:t>
            </w:r>
          </w:p>
        </w:tc>
      </w:tr>
      <w:tr w:rsidR="00191B3B" w:rsidRPr="00191B3B" w:rsidTr="00191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191B3B" w:rsidRPr="00191B3B" w:rsidRDefault="00191B3B" w:rsidP="00191B3B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16x16</w:t>
            </w:r>
          </w:p>
        </w:tc>
        <w:tc>
          <w:tcPr>
            <w:tcW w:w="2092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0,000390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0,000549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0,000877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0,002957</w:t>
            </w:r>
          </w:p>
        </w:tc>
      </w:tr>
      <w:tr w:rsidR="00191B3B" w:rsidRPr="00191B3B" w:rsidTr="00191B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191B3B" w:rsidRPr="00191B3B" w:rsidRDefault="00191B3B" w:rsidP="00191B3B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16x16</w:t>
            </w:r>
          </w:p>
        </w:tc>
        <w:tc>
          <w:tcPr>
            <w:tcW w:w="2092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0,000386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0,000518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0,001153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0,002271</w:t>
            </w:r>
          </w:p>
        </w:tc>
      </w:tr>
      <w:tr w:rsidR="00191B3B" w:rsidRPr="00191B3B" w:rsidTr="00191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191B3B" w:rsidRPr="00191B3B" w:rsidRDefault="00191B3B" w:rsidP="00191B3B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16x16</w:t>
            </w:r>
          </w:p>
        </w:tc>
        <w:tc>
          <w:tcPr>
            <w:tcW w:w="2092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0,000420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0,000460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0,001349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0,002358</w:t>
            </w:r>
          </w:p>
        </w:tc>
      </w:tr>
      <w:tr w:rsidR="00191B3B" w:rsidRPr="00191B3B" w:rsidTr="00191B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191B3B" w:rsidRPr="00191B3B" w:rsidRDefault="00191B3B" w:rsidP="00191B3B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16x16</w:t>
            </w:r>
          </w:p>
        </w:tc>
        <w:tc>
          <w:tcPr>
            <w:tcW w:w="2092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0,000474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0,000488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0,001011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0,002218</w:t>
            </w:r>
          </w:p>
        </w:tc>
      </w:tr>
      <w:tr w:rsidR="00191B3B" w:rsidRPr="00191B3B" w:rsidTr="00191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191B3B" w:rsidRPr="00191B3B" w:rsidRDefault="00191B3B" w:rsidP="00191B3B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16x16</w:t>
            </w:r>
          </w:p>
        </w:tc>
        <w:tc>
          <w:tcPr>
            <w:tcW w:w="2092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0,000400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0,000508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0,000993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0,002784</w:t>
            </w:r>
          </w:p>
        </w:tc>
      </w:tr>
      <w:tr w:rsidR="00191B3B" w:rsidRPr="00191B3B" w:rsidTr="00191B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191B3B" w:rsidRPr="00191B3B" w:rsidRDefault="00191B3B" w:rsidP="00191B3B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100x100</w:t>
            </w:r>
          </w:p>
        </w:tc>
        <w:tc>
          <w:tcPr>
            <w:tcW w:w="2092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0,018061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0,010187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0,021388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0,053062</w:t>
            </w:r>
          </w:p>
        </w:tc>
      </w:tr>
      <w:tr w:rsidR="00191B3B" w:rsidRPr="00191B3B" w:rsidTr="00191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191B3B" w:rsidRPr="00191B3B" w:rsidRDefault="00191B3B" w:rsidP="00191B3B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100x100</w:t>
            </w:r>
          </w:p>
        </w:tc>
        <w:tc>
          <w:tcPr>
            <w:tcW w:w="2092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0,018997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0,013377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0,024098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0,057020</w:t>
            </w:r>
          </w:p>
        </w:tc>
      </w:tr>
      <w:tr w:rsidR="00191B3B" w:rsidRPr="00191B3B" w:rsidTr="00191B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191B3B" w:rsidRPr="00191B3B" w:rsidRDefault="00191B3B" w:rsidP="00191B3B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100x100</w:t>
            </w:r>
          </w:p>
        </w:tc>
        <w:tc>
          <w:tcPr>
            <w:tcW w:w="2092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0,021027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0,015495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0,016134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0,029868</w:t>
            </w:r>
          </w:p>
        </w:tc>
      </w:tr>
      <w:tr w:rsidR="00191B3B" w:rsidRPr="00191B3B" w:rsidTr="00191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191B3B" w:rsidRPr="00191B3B" w:rsidRDefault="00191B3B" w:rsidP="00191B3B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100x100</w:t>
            </w:r>
          </w:p>
        </w:tc>
        <w:tc>
          <w:tcPr>
            <w:tcW w:w="2092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0,017538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0,013457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0,022381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0,052852</w:t>
            </w:r>
          </w:p>
        </w:tc>
      </w:tr>
      <w:tr w:rsidR="00191B3B" w:rsidRPr="00191B3B" w:rsidTr="00191B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191B3B" w:rsidRPr="00191B3B" w:rsidRDefault="00191B3B" w:rsidP="00191B3B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100x100</w:t>
            </w:r>
          </w:p>
        </w:tc>
        <w:tc>
          <w:tcPr>
            <w:tcW w:w="2092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0,019865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0,013484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0,019828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0,052969</w:t>
            </w:r>
          </w:p>
        </w:tc>
      </w:tr>
      <w:tr w:rsidR="00191B3B" w:rsidRPr="00191B3B" w:rsidTr="00191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191B3B" w:rsidRPr="00191B3B" w:rsidRDefault="00191B3B" w:rsidP="00191B3B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100x100</w:t>
            </w:r>
          </w:p>
        </w:tc>
        <w:tc>
          <w:tcPr>
            <w:tcW w:w="2092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0,020242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0,010302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0,018792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0,055224</w:t>
            </w:r>
          </w:p>
        </w:tc>
      </w:tr>
      <w:tr w:rsidR="00191B3B" w:rsidRPr="00191B3B" w:rsidTr="00191B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191B3B" w:rsidRPr="00191B3B" w:rsidRDefault="00191B3B" w:rsidP="00191B3B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100x100</w:t>
            </w:r>
          </w:p>
        </w:tc>
        <w:tc>
          <w:tcPr>
            <w:tcW w:w="2092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0,018087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0,117990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0,013073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0,055349</w:t>
            </w:r>
          </w:p>
        </w:tc>
      </w:tr>
      <w:tr w:rsidR="00191B3B" w:rsidRPr="00191B3B" w:rsidTr="00191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191B3B" w:rsidRPr="00191B3B" w:rsidRDefault="00191B3B" w:rsidP="00191B3B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100x100</w:t>
            </w:r>
          </w:p>
        </w:tc>
        <w:tc>
          <w:tcPr>
            <w:tcW w:w="2092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0,019340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0,012075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0,019666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0,061912</w:t>
            </w:r>
          </w:p>
        </w:tc>
      </w:tr>
      <w:tr w:rsidR="00191B3B" w:rsidRPr="00191B3B" w:rsidTr="00191B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191B3B" w:rsidRPr="00191B3B" w:rsidRDefault="00191B3B" w:rsidP="00191B3B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100x100</w:t>
            </w:r>
          </w:p>
        </w:tc>
        <w:tc>
          <w:tcPr>
            <w:tcW w:w="2092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0,016152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0,013206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0,015533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0,054176</w:t>
            </w:r>
          </w:p>
        </w:tc>
      </w:tr>
      <w:tr w:rsidR="00191B3B" w:rsidRPr="00191B3B" w:rsidTr="00191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191B3B" w:rsidRPr="00191B3B" w:rsidRDefault="00191B3B" w:rsidP="00191B3B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100x100</w:t>
            </w:r>
          </w:p>
        </w:tc>
        <w:tc>
          <w:tcPr>
            <w:tcW w:w="2092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0,016165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0,012172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0,023246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0,055545</w:t>
            </w:r>
          </w:p>
        </w:tc>
      </w:tr>
      <w:tr w:rsidR="00191B3B" w:rsidRPr="00191B3B" w:rsidTr="00191B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191B3B" w:rsidRPr="00191B3B" w:rsidRDefault="00191B3B" w:rsidP="00191B3B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200x200</w:t>
            </w:r>
          </w:p>
        </w:tc>
        <w:tc>
          <w:tcPr>
            <w:tcW w:w="2092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0,111662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0,066646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0,152466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0,291398</w:t>
            </w:r>
          </w:p>
        </w:tc>
      </w:tr>
      <w:tr w:rsidR="00191B3B" w:rsidRPr="00191B3B" w:rsidTr="00191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191B3B" w:rsidRPr="00191B3B" w:rsidRDefault="00191B3B" w:rsidP="00191B3B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200x200</w:t>
            </w:r>
          </w:p>
        </w:tc>
        <w:tc>
          <w:tcPr>
            <w:tcW w:w="2092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0,114312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0,067369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0,160795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0,334064</w:t>
            </w:r>
          </w:p>
        </w:tc>
      </w:tr>
      <w:tr w:rsidR="00191B3B" w:rsidRPr="00191B3B" w:rsidTr="00191B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191B3B" w:rsidRPr="00191B3B" w:rsidRDefault="00191B3B" w:rsidP="00191B3B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200x200</w:t>
            </w:r>
          </w:p>
        </w:tc>
        <w:tc>
          <w:tcPr>
            <w:tcW w:w="2092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0,112663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0,063828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0,171317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0,225428</w:t>
            </w:r>
          </w:p>
        </w:tc>
      </w:tr>
      <w:tr w:rsidR="00191B3B" w:rsidRPr="00191B3B" w:rsidTr="00191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191B3B" w:rsidRPr="00191B3B" w:rsidRDefault="00191B3B" w:rsidP="00191B3B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200x200</w:t>
            </w:r>
          </w:p>
        </w:tc>
        <w:tc>
          <w:tcPr>
            <w:tcW w:w="2092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0,112449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0,065669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0,161192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0,289723</w:t>
            </w:r>
          </w:p>
        </w:tc>
      </w:tr>
      <w:tr w:rsidR="00191B3B" w:rsidRPr="00191B3B" w:rsidTr="00191B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191B3B" w:rsidRPr="00191B3B" w:rsidRDefault="00191B3B" w:rsidP="00191B3B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200x200</w:t>
            </w:r>
          </w:p>
        </w:tc>
        <w:tc>
          <w:tcPr>
            <w:tcW w:w="2092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0,109578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0,075188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0,164393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0,295273</w:t>
            </w:r>
          </w:p>
        </w:tc>
      </w:tr>
      <w:tr w:rsidR="00191B3B" w:rsidRPr="00191B3B" w:rsidTr="00191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191B3B" w:rsidRPr="00191B3B" w:rsidRDefault="00191B3B" w:rsidP="00191B3B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lastRenderedPageBreak/>
              <w:t>200x200</w:t>
            </w:r>
          </w:p>
        </w:tc>
        <w:tc>
          <w:tcPr>
            <w:tcW w:w="2092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0,118517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0,081087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0,146336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0,276300</w:t>
            </w:r>
          </w:p>
        </w:tc>
      </w:tr>
      <w:tr w:rsidR="00191B3B" w:rsidRPr="00191B3B" w:rsidTr="00191B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191B3B" w:rsidRPr="00191B3B" w:rsidRDefault="00191B3B" w:rsidP="00191B3B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200x200</w:t>
            </w:r>
          </w:p>
        </w:tc>
        <w:tc>
          <w:tcPr>
            <w:tcW w:w="2092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0,114584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0,068105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0,168840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0,254419</w:t>
            </w:r>
          </w:p>
        </w:tc>
      </w:tr>
      <w:tr w:rsidR="00191B3B" w:rsidRPr="00191B3B" w:rsidTr="00191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191B3B" w:rsidRPr="00191B3B" w:rsidRDefault="00191B3B" w:rsidP="00191B3B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200x200</w:t>
            </w:r>
          </w:p>
        </w:tc>
        <w:tc>
          <w:tcPr>
            <w:tcW w:w="2092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0,111785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0,078538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0,154102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0,402220</w:t>
            </w:r>
          </w:p>
        </w:tc>
      </w:tr>
      <w:tr w:rsidR="00191B3B" w:rsidRPr="00191B3B" w:rsidTr="00191B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191B3B" w:rsidRPr="00191B3B" w:rsidRDefault="00191B3B" w:rsidP="00191B3B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200x200</w:t>
            </w:r>
          </w:p>
        </w:tc>
        <w:tc>
          <w:tcPr>
            <w:tcW w:w="2092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0,110205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0,078658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0,160582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0,314618</w:t>
            </w:r>
          </w:p>
        </w:tc>
      </w:tr>
      <w:tr w:rsidR="00191B3B" w:rsidRPr="00191B3B" w:rsidTr="00191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191B3B" w:rsidRPr="00191B3B" w:rsidRDefault="00191B3B" w:rsidP="00191B3B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200x200</w:t>
            </w:r>
          </w:p>
        </w:tc>
        <w:tc>
          <w:tcPr>
            <w:tcW w:w="2092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0,110639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0,080496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0,148374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0,146506</w:t>
            </w:r>
          </w:p>
        </w:tc>
      </w:tr>
      <w:tr w:rsidR="00191B3B" w:rsidRPr="00191B3B" w:rsidTr="00191B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191B3B" w:rsidRPr="00191B3B" w:rsidRDefault="00191B3B" w:rsidP="00191B3B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300x300</w:t>
            </w:r>
          </w:p>
        </w:tc>
        <w:tc>
          <w:tcPr>
            <w:tcW w:w="2092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0,392471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0,228165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0,474437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1,024646</w:t>
            </w:r>
          </w:p>
        </w:tc>
      </w:tr>
      <w:tr w:rsidR="00191B3B" w:rsidRPr="00191B3B" w:rsidTr="00191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191B3B" w:rsidRPr="00191B3B" w:rsidRDefault="00191B3B" w:rsidP="00191B3B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300x300</w:t>
            </w:r>
          </w:p>
        </w:tc>
        <w:tc>
          <w:tcPr>
            <w:tcW w:w="2092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0,389310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0,277981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0,317573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1,103233</w:t>
            </w:r>
          </w:p>
        </w:tc>
      </w:tr>
      <w:tr w:rsidR="00191B3B" w:rsidRPr="00191B3B" w:rsidTr="00191B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191B3B" w:rsidRPr="00191B3B" w:rsidRDefault="00191B3B" w:rsidP="00191B3B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300x300</w:t>
            </w:r>
          </w:p>
        </w:tc>
        <w:tc>
          <w:tcPr>
            <w:tcW w:w="2092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0,388317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0,208823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0,415477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0,753072</w:t>
            </w:r>
          </w:p>
        </w:tc>
      </w:tr>
      <w:tr w:rsidR="00191B3B" w:rsidRPr="00191B3B" w:rsidTr="00191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191B3B" w:rsidRPr="00191B3B" w:rsidRDefault="00191B3B" w:rsidP="00191B3B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300x300</w:t>
            </w:r>
          </w:p>
        </w:tc>
        <w:tc>
          <w:tcPr>
            <w:tcW w:w="2092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0,384755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0,206237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0,461373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0,820889</w:t>
            </w:r>
          </w:p>
        </w:tc>
      </w:tr>
      <w:tr w:rsidR="00191B3B" w:rsidRPr="00191B3B" w:rsidTr="00191B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191B3B" w:rsidRPr="00191B3B" w:rsidRDefault="00191B3B" w:rsidP="00191B3B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300x300</w:t>
            </w:r>
          </w:p>
        </w:tc>
        <w:tc>
          <w:tcPr>
            <w:tcW w:w="2092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0,384618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0,210726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0,359690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0,659925</w:t>
            </w:r>
          </w:p>
        </w:tc>
      </w:tr>
      <w:tr w:rsidR="00191B3B" w:rsidRPr="00191B3B" w:rsidTr="00191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191B3B" w:rsidRPr="00191B3B" w:rsidRDefault="00191B3B" w:rsidP="00191B3B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300x300</w:t>
            </w:r>
          </w:p>
        </w:tc>
        <w:tc>
          <w:tcPr>
            <w:tcW w:w="2092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0,383699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0,257249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0,537140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1,313560</w:t>
            </w:r>
          </w:p>
        </w:tc>
      </w:tr>
      <w:tr w:rsidR="00191B3B" w:rsidRPr="00191B3B" w:rsidTr="00191B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191B3B" w:rsidRPr="00191B3B" w:rsidRDefault="00191B3B" w:rsidP="00191B3B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300x300</w:t>
            </w:r>
          </w:p>
        </w:tc>
        <w:tc>
          <w:tcPr>
            <w:tcW w:w="2092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0,384536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0,272256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0,339234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1,476712</w:t>
            </w:r>
          </w:p>
        </w:tc>
      </w:tr>
      <w:tr w:rsidR="00191B3B" w:rsidRPr="00191B3B" w:rsidTr="00191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191B3B" w:rsidRPr="00191B3B" w:rsidRDefault="00191B3B" w:rsidP="00191B3B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300x300</w:t>
            </w:r>
          </w:p>
        </w:tc>
        <w:tc>
          <w:tcPr>
            <w:tcW w:w="2092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0,384542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0,239828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0,349304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0,921345</w:t>
            </w:r>
          </w:p>
        </w:tc>
      </w:tr>
      <w:tr w:rsidR="00191B3B" w:rsidRPr="00191B3B" w:rsidTr="00191B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191B3B" w:rsidRPr="00191B3B" w:rsidRDefault="00191B3B" w:rsidP="00191B3B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300x300</w:t>
            </w:r>
          </w:p>
        </w:tc>
        <w:tc>
          <w:tcPr>
            <w:tcW w:w="2092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0,384455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0,219139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0,338344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0,810078</w:t>
            </w:r>
          </w:p>
        </w:tc>
      </w:tr>
      <w:tr w:rsidR="00191B3B" w:rsidRPr="00191B3B" w:rsidTr="00191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191B3B" w:rsidRPr="00191B3B" w:rsidRDefault="00191B3B" w:rsidP="00191B3B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300x300</w:t>
            </w:r>
          </w:p>
        </w:tc>
        <w:tc>
          <w:tcPr>
            <w:tcW w:w="2092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0,384198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0,207693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0,379293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0,421408</w:t>
            </w:r>
          </w:p>
        </w:tc>
      </w:tr>
      <w:tr w:rsidR="00191B3B" w:rsidRPr="00191B3B" w:rsidTr="00191B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191B3B" w:rsidRPr="00191B3B" w:rsidRDefault="00191B3B" w:rsidP="00191B3B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400x400</w:t>
            </w:r>
          </w:p>
        </w:tc>
        <w:tc>
          <w:tcPr>
            <w:tcW w:w="2092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0,956913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0,557304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0,940729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1,841267</w:t>
            </w:r>
          </w:p>
        </w:tc>
      </w:tr>
      <w:tr w:rsidR="00191B3B" w:rsidRPr="00191B3B" w:rsidTr="00191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191B3B" w:rsidRPr="00191B3B" w:rsidRDefault="00191B3B" w:rsidP="00191B3B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400x400</w:t>
            </w:r>
          </w:p>
        </w:tc>
        <w:tc>
          <w:tcPr>
            <w:tcW w:w="2092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0,908593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0,675834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0,733146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2,232066</w:t>
            </w:r>
          </w:p>
        </w:tc>
      </w:tr>
      <w:tr w:rsidR="00191B3B" w:rsidRPr="00191B3B" w:rsidTr="00191B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191B3B" w:rsidRPr="00191B3B" w:rsidRDefault="00191B3B" w:rsidP="00191B3B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400x400</w:t>
            </w:r>
          </w:p>
        </w:tc>
        <w:tc>
          <w:tcPr>
            <w:tcW w:w="2092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0,898754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0,707902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0,694082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2,338079</w:t>
            </w:r>
          </w:p>
        </w:tc>
      </w:tr>
      <w:tr w:rsidR="00191B3B" w:rsidRPr="00191B3B" w:rsidTr="00191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191B3B" w:rsidRPr="00191B3B" w:rsidRDefault="00191B3B" w:rsidP="00191B3B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400x400</w:t>
            </w:r>
          </w:p>
        </w:tc>
        <w:tc>
          <w:tcPr>
            <w:tcW w:w="2092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0,898201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0,659046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0,839780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1,608132</w:t>
            </w:r>
          </w:p>
        </w:tc>
      </w:tr>
      <w:tr w:rsidR="00191B3B" w:rsidRPr="00191B3B" w:rsidTr="00191B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191B3B" w:rsidRPr="00191B3B" w:rsidRDefault="00191B3B" w:rsidP="00191B3B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400x400</w:t>
            </w:r>
          </w:p>
        </w:tc>
        <w:tc>
          <w:tcPr>
            <w:tcW w:w="2092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0,898709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0,625664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1,083389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2,394563</w:t>
            </w:r>
          </w:p>
        </w:tc>
      </w:tr>
      <w:tr w:rsidR="00191B3B" w:rsidRPr="00191B3B" w:rsidTr="00191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191B3B" w:rsidRPr="00191B3B" w:rsidRDefault="00191B3B" w:rsidP="00191B3B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400x400</w:t>
            </w:r>
          </w:p>
        </w:tc>
        <w:tc>
          <w:tcPr>
            <w:tcW w:w="2092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0,898758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0,635068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0,861081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1,168224</w:t>
            </w:r>
          </w:p>
        </w:tc>
      </w:tr>
      <w:tr w:rsidR="00191B3B" w:rsidRPr="00191B3B" w:rsidTr="00191B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191B3B" w:rsidRPr="00191B3B" w:rsidRDefault="00191B3B" w:rsidP="00191B3B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400x400</w:t>
            </w:r>
          </w:p>
        </w:tc>
        <w:tc>
          <w:tcPr>
            <w:tcW w:w="2092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0,898828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0,746620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0,844529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2,214013</w:t>
            </w:r>
          </w:p>
        </w:tc>
      </w:tr>
      <w:tr w:rsidR="00191B3B" w:rsidRPr="00191B3B" w:rsidTr="00191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191B3B" w:rsidRPr="00191B3B" w:rsidRDefault="00191B3B" w:rsidP="00191B3B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400x400</w:t>
            </w:r>
          </w:p>
        </w:tc>
        <w:tc>
          <w:tcPr>
            <w:tcW w:w="2092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0,898771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0,761559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0,911719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1,873467</w:t>
            </w:r>
          </w:p>
        </w:tc>
      </w:tr>
      <w:tr w:rsidR="00191B3B" w:rsidRPr="00191B3B" w:rsidTr="00191B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191B3B" w:rsidRPr="00191B3B" w:rsidRDefault="00191B3B" w:rsidP="00191B3B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400x400</w:t>
            </w:r>
          </w:p>
        </w:tc>
        <w:tc>
          <w:tcPr>
            <w:tcW w:w="2092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0,898911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0,663454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0,771158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2,318402</w:t>
            </w:r>
          </w:p>
        </w:tc>
      </w:tr>
      <w:tr w:rsidR="00191B3B" w:rsidRPr="00191B3B" w:rsidTr="00191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191B3B" w:rsidRPr="00191B3B" w:rsidRDefault="00191B3B" w:rsidP="00191B3B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400x400</w:t>
            </w:r>
          </w:p>
        </w:tc>
        <w:tc>
          <w:tcPr>
            <w:tcW w:w="2092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0,898670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0,707636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0,794513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1,611081</w:t>
            </w:r>
          </w:p>
        </w:tc>
      </w:tr>
      <w:tr w:rsidR="00191B3B" w:rsidRPr="00191B3B" w:rsidTr="00191B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191B3B" w:rsidRPr="00191B3B" w:rsidRDefault="00191B3B" w:rsidP="00191B3B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500x500</w:t>
            </w:r>
          </w:p>
        </w:tc>
        <w:tc>
          <w:tcPr>
            <w:tcW w:w="2092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1,869533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1,162221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2,052111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3,821876</w:t>
            </w:r>
          </w:p>
        </w:tc>
      </w:tr>
      <w:tr w:rsidR="00191B3B" w:rsidRPr="00191B3B" w:rsidTr="00191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191B3B" w:rsidRPr="00191B3B" w:rsidRDefault="00191B3B" w:rsidP="00191B3B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500x500</w:t>
            </w:r>
          </w:p>
        </w:tc>
        <w:tc>
          <w:tcPr>
            <w:tcW w:w="2092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1,784585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1,527817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1,820729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2,496723</w:t>
            </w:r>
          </w:p>
        </w:tc>
      </w:tr>
      <w:tr w:rsidR="00191B3B" w:rsidRPr="00191B3B" w:rsidTr="00191B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191B3B" w:rsidRPr="00191B3B" w:rsidRDefault="00191B3B" w:rsidP="00191B3B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500x500</w:t>
            </w:r>
          </w:p>
        </w:tc>
        <w:tc>
          <w:tcPr>
            <w:tcW w:w="2092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1,780239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1,255745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1,703851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3,989889</w:t>
            </w:r>
          </w:p>
        </w:tc>
      </w:tr>
      <w:tr w:rsidR="00191B3B" w:rsidRPr="00191B3B" w:rsidTr="00191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191B3B" w:rsidRPr="00191B3B" w:rsidRDefault="00191B3B" w:rsidP="00191B3B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500x500</w:t>
            </w:r>
          </w:p>
        </w:tc>
        <w:tc>
          <w:tcPr>
            <w:tcW w:w="2092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1,638016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1,540108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1,992488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4,448703</w:t>
            </w:r>
          </w:p>
        </w:tc>
      </w:tr>
      <w:tr w:rsidR="00191B3B" w:rsidRPr="00191B3B" w:rsidTr="00191B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191B3B" w:rsidRPr="00191B3B" w:rsidRDefault="00191B3B" w:rsidP="00191B3B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500x500</w:t>
            </w:r>
          </w:p>
        </w:tc>
        <w:tc>
          <w:tcPr>
            <w:tcW w:w="2092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1,778950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1,571776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2,049632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2,071780</w:t>
            </w:r>
          </w:p>
        </w:tc>
      </w:tr>
      <w:tr w:rsidR="00191B3B" w:rsidRPr="00191B3B" w:rsidTr="00191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191B3B" w:rsidRPr="00191B3B" w:rsidRDefault="00191B3B" w:rsidP="00191B3B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500x500</w:t>
            </w:r>
          </w:p>
        </w:tc>
        <w:tc>
          <w:tcPr>
            <w:tcW w:w="2092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1,774876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1,646739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1,575712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3,457974</w:t>
            </w:r>
          </w:p>
        </w:tc>
      </w:tr>
      <w:tr w:rsidR="00191B3B" w:rsidRPr="00191B3B" w:rsidTr="00191B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191B3B" w:rsidRPr="00191B3B" w:rsidRDefault="00191B3B" w:rsidP="00191B3B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500x500</w:t>
            </w:r>
          </w:p>
        </w:tc>
        <w:tc>
          <w:tcPr>
            <w:tcW w:w="2092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1,770902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1,416790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1,874324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2,238771</w:t>
            </w:r>
          </w:p>
        </w:tc>
      </w:tr>
      <w:tr w:rsidR="00191B3B" w:rsidRPr="00191B3B" w:rsidTr="00191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191B3B" w:rsidRPr="00191B3B" w:rsidRDefault="00191B3B" w:rsidP="00191B3B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500x500</w:t>
            </w:r>
          </w:p>
        </w:tc>
        <w:tc>
          <w:tcPr>
            <w:tcW w:w="2092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1,775788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1,663137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1,552956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2,151047</w:t>
            </w:r>
          </w:p>
        </w:tc>
      </w:tr>
      <w:tr w:rsidR="00191B3B" w:rsidRPr="00191B3B" w:rsidTr="00191B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191B3B" w:rsidRPr="00191B3B" w:rsidRDefault="00191B3B" w:rsidP="00191B3B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500x500</w:t>
            </w:r>
          </w:p>
        </w:tc>
        <w:tc>
          <w:tcPr>
            <w:tcW w:w="2092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1,772567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1,782226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1,714169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2,044326</w:t>
            </w:r>
          </w:p>
        </w:tc>
      </w:tr>
      <w:tr w:rsidR="00191B3B" w:rsidRPr="00191B3B" w:rsidTr="00191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191B3B" w:rsidRPr="00191B3B" w:rsidRDefault="00191B3B" w:rsidP="00191B3B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500x500</w:t>
            </w:r>
          </w:p>
        </w:tc>
        <w:tc>
          <w:tcPr>
            <w:tcW w:w="2092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1,771004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1,108172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1,749596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2,506751</w:t>
            </w:r>
          </w:p>
        </w:tc>
      </w:tr>
      <w:tr w:rsidR="00191B3B" w:rsidRPr="00191B3B" w:rsidTr="00191B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191B3B" w:rsidRPr="00191B3B" w:rsidRDefault="00191B3B" w:rsidP="00191B3B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600x600</w:t>
            </w:r>
          </w:p>
        </w:tc>
        <w:tc>
          <w:tcPr>
            <w:tcW w:w="2092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3,179743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1,965692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2,729127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5,528669</w:t>
            </w:r>
          </w:p>
        </w:tc>
      </w:tr>
      <w:tr w:rsidR="00191B3B" w:rsidRPr="00191B3B" w:rsidTr="00191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191B3B" w:rsidRPr="00191B3B" w:rsidRDefault="00191B3B" w:rsidP="00191B3B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600x600</w:t>
            </w:r>
          </w:p>
        </w:tc>
        <w:tc>
          <w:tcPr>
            <w:tcW w:w="2092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3,023744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2,086458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2,705150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5,943879</w:t>
            </w:r>
          </w:p>
        </w:tc>
      </w:tr>
      <w:tr w:rsidR="00191B3B" w:rsidRPr="00191B3B" w:rsidTr="00191B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191B3B" w:rsidRPr="00191B3B" w:rsidRDefault="00191B3B" w:rsidP="00191B3B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600x600</w:t>
            </w:r>
          </w:p>
        </w:tc>
        <w:tc>
          <w:tcPr>
            <w:tcW w:w="2092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3,164542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2,472942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3,198630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6,092929</w:t>
            </w:r>
          </w:p>
        </w:tc>
      </w:tr>
      <w:tr w:rsidR="00191B3B" w:rsidRPr="00191B3B" w:rsidTr="00191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191B3B" w:rsidRPr="00191B3B" w:rsidRDefault="00191B3B" w:rsidP="00191B3B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600x600</w:t>
            </w:r>
          </w:p>
        </w:tc>
        <w:tc>
          <w:tcPr>
            <w:tcW w:w="2092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3,164566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2,535045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2,691010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5,352895</w:t>
            </w:r>
          </w:p>
        </w:tc>
      </w:tr>
      <w:tr w:rsidR="00191B3B" w:rsidRPr="00191B3B" w:rsidTr="00191B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191B3B" w:rsidRPr="00191B3B" w:rsidRDefault="00191B3B" w:rsidP="00191B3B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600x600</w:t>
            </w:r>
          </w:p>
        </w:tc>
        <w:tc>
          <w:tcPr>
            <w:tcW w:w="2092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3,161066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2,211982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2,861257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4,537025</w:t>
            </w:r>
          </w:p>
        </w:tc>
      </w:tr>
      <w:tr w:rsidR="00191B3B" w:rsidRPr="00191B3B" w:rsidTr="00191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191B3B" w:rsidRPr="00191B3B" w:rsidRDefault="00191B3B" w:rsidP="00191B3B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600x600</w:t>
            </w:r>
          </w:p>
        </w:tc>
        <w:tc>
          <w:tcPr>
            <w:tcW w:w="2092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3,162700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2,653052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3,248517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3,874220</w:t>
            </w:r>
          </w:p>
        </w:tc>
      </w:tr>
      <w:tr w:rsidR="00191B3B" w:rsidRPr="00191B3B" w:rsidTr="00191B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191B3B" w:rsidRPr="00191B3B" w:rsidRDefault="00191B3B" w:rsidP="00191B3B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600x600</w:t>
            </w:r>
          </w:p>
        </w:tc>
        <w:tc>
          <w:tcPr>
            <w:tcW w:w="2092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3,168399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2,640039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3,318571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5,295465</w:t>
            </w:r>
          </w:p>
        </w:tc>
      </w:tr>
      <w:tr w:rsidR="00191B3B" w:rsidRPr="00191B3B" w:rsidTr="00191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191B3B" w:rsidRPr="00191B3B" w:rsidRDefault="00191B3B" w:rsidP="00191B3B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600x600</w:t>
            </w:r>
          </w:p>
        </w:tc>
        <w:tc>
          <w:tcPr>
            <w:tcW w:w="2092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3,157587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1,905862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3,000063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4,442530</w:t>
            </w:r>
          </w:p>
        </w:tc>
      </w:tr>
      <w:tr w:rsidR="00191B3B" w:rsidRPr="00191B3B" w:rsidTr="00191B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191B3B" w:rsidRPr="00191B3B" w:rsidRDefault="00191B3B" w:rsidP="00191B3B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600x600</w:t>
            </w:r>
          </w:p>
        </w:tc>
        <w:tc>
          <w:tcPr>
            <w:tcW w:w="2092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3,164692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2,027081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2,804124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4,889843</w:t>
            </w:r>
          </w:p>
        </w:tc>
      </w:tr>
      <w:tr w:rsidR="00191B3B" w:rsidRPr="00191B3B" w:rsidTr="00191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191B3B" w:rsidRPr="00191B3B" w:rsidRDefault="00191B3B" w:rsidP="00191B3B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600x600</w:t>
            </w:r>
          </w:p>
        </w:tc>
        <w:tc>
          <w:tcPr>
            <w:tcW w:w="2092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3,161369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1,860125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2,725384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5,119333</w:t>
            </w:r>
          </w:p>
        </w:tc>
      </w:tr>
      <w:tr w:rsidR="00191B3B" w:rsidRPr="00191B3B" w:rsidTr="00191B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191B3B" w:rsidRPr="00191B3B" w:rsidRDefault="00191B3B" w:rsidP="00191B3B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800x800</w:t>
            </w:r>
          </w:p>
        </w:tc>
        <w:tc>
          <w:tcPr>
            <w:tcW w:w="2092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7,888817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5,433199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6,910827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9,350450</w:t>
            </w:r>
          </w:p>
        </w:tc>
      </w:tr>
      <w:tr w:rsidR="00191B3B" w:rsidRPr="00191B3B" w:rsidTr="00191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191B3B" w:rsidRPr="00191B3B" w:rsidRDefault="00191B3B" w:rsidP="00191B3B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lastRenderedPageBreak/>
              <w:t>800x800</w:t>
            </w:r>
          </w:p>
        </w:tc>
        <w:tc>
          <w:tcPr>
            <w:tcW w:w="2092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7,436586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5,960237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7,398379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8,669830</w:t>
            </w:r>
          </w:p>
        </w:tc>
      </w:tr>
      <w:tr w:rsidR="00191B3B" w:rsidRPr="00191B3B" w:rsidTr="00191B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191B3B" w:rsidRPr="00191B3B" w:rsidRDefault="00191B3B" w:rsidP="00191B3B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800x800</w:t>
            </w:r>
          </w:p>
        </w:tc>
        <w:tc>
          <w:tcPr>
            <w:tcW w:w="2092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7,420820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5,720669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7,067979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8,922042</w:t>
            </w:r>
          </w:p>
        </w:tc>
      </w:tr>
      <w:tr w:rsidR="00191B3B" w:rsidRPr="00191B3B" w:rsidTr="00191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191B3B" w:rsidRPr="00191B3B" w:rsidRDefault="00191B3B" w:rsidP="00191B3B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800x800</w:t>
            </w:r>
          </w:p>
        </w:tc>
        <w:tc>
          <w:tcPr>
            <w:tcW w:w="2092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7,455624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5,600543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6,839001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8,632971</w:t>
            </w:r>
          </w:p>
        </w:tc>
      </w:tr>
      <w:tr w:rsidR="00191B3B" w:rsidRPr="00191B3B" w:rsidTr="00191B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191B3B" w:rsidRPr="00191B3B" w:rsidRDefault="00191B3B" w:rsidP="00191B3B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800x800</w:t>
            </w:r>
          </w:p>
        </w:tc>
        <w:tc>
          <w:tcPr>
            <w:tcW w:w="2092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7,422525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6,461889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7,013223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11,870620</w:t>
            </w:r>
          </w:p>
        </w:tc>
      </w:tr>
      <w:tr w:rsidR="00191B3B" w:rsidRPr="00191B3B" w:rsidTr="00191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191B3B" w:rsidRPr="00191B3B" w:rsidRDefault="00191B3B" w:rsidP="00191B3B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800x800</w:t>
            </w:r>
          </w:p>
        </w:tc>
        <w:tc>
          <w:tcPr>
            <w:tcW w:w="2092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7,431040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5,977675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7,146922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10,122743</w:t>
            </w:r>
          </w:p>
        </w:tc>
      </w:tr>
      <w:tr w:rsidR="00191B3B" w:rsidRPr="00191B3B" w:rsidTr="00191B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191B3B" w:rsidRPr="00191B3B" w:rsidRDefault="00191B3B" w:rsidP="00191B3B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800x800</w:t>
            </w:r>
          </w:p>
        </w:tc>
        <w:tc>
          <w:tcPr>
            <w:tcW w:w="2092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7,424804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5,117904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7,135859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10,046021</w:t>
            </w:r>
          </w:p>
        </w:tc>
      </w:tr>
      <w:tr w:rsidR="00191B3B" w:rsidRPr="00191B3B" w:rsidTr="00191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191B3B" w:rsidRPr="00191B3B" w:rsidRDefault="00191B3B" w:rsidP="00191B3B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800x800</w:t>
            </w:r>
          </w:p>
        </w:tc>
        <w:tc>
          <w:tcPr>
            <w:tcW w:w="2092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7,436375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5,509019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6,910239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8,867983</w:t>
            </w:r>
          </w:p>
        </w:tc>
      </w:tr>
      <w:tr w:rsidR="00191B3B" w:rsidRPr="00191B3B" w:rsidTr="00191B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191B3B" w:rsidRPr="00191B3B" w:rsidRDefault="00191B3B" w:rsidP="00191B3B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800x800</w:t>
            </w:r>
          </w:p>
        </w:tc>
        <w:tc>
          <w:tcPr>
            <w:tcW w:w="2092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7,417772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5,676664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6,004470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10,184515</w:t>
            </w:r>
          </w:p>
        </w:tc>
      </w:tr>
      <w:tr w:rsidR="00191B3B" w:rsidRPr="00191B3B" w:rsidTr="00191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191B3B" w:rsidRPr="00191B3B" w:rsidRDefault="00191B3B" w:rsidP="00191B3B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800x800</w:t>
            </w:r>
          </w:p>
        </w:tc>
        <w:tc>
          <w:tcPr>
            <w:tcW w:w="2092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7,424627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5,853093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6,104553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9,802129</w:t>
            </w:r>
          </w:p>
        </w:tc>
      </w:tr>
      <w:tr w:rsidR="00191B3B" w:rsidRPr="00191B3B" w:rsidTr="00191B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191B3B" w:rsidRPr="00191B3B" w:rsidRDefault="00191B3B" w:rsidP="00191B3B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1000x1000</w:t>
            </w:r>
          </w:p>
        </w:tc>
        <w:tc>
          <w:tcPr>
            <w:tcW w:w="2092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16,990057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12,116938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10,905079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19,226950</w:t>
            </w:r>
          </w:p>
        </w:tc>
      </w:tr>
      <w:tr w:rsidR="00191B3B" w:rsidRPr="00191B3B" w:rsidTr="00191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191B3B" w:rsidRPr="00191B3B" w:rsidRDefault="00191B3B" w:rsidP="00191B3B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1000x1000</w:t>
            </w:r>
          </w:p>
        </w:tc>
        <w:tc>
          <w:tcPr>
            <w:tcW w:w="2092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16,896561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11,483294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11,269724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17,861147</w:t>
            </w:r>
          </w:p>
        </w:tc>
      </w:tr>
      <w:tr w:rsidR="00191B3B" w:rsidRPr="00191B3B" w:rsidTr="00191B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191B3B" w:rsidRPr="00191B3B" w:rsidRDefault="00191B3B" w:rsidP="00191B3B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1000x1000</w:t>
            </w:r>
          </w:p>
        </w:tc>
        <w:tc>
          <w:tcPr>
            <w:tcW w:w="2092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16,881143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12,751201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10,852411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18,651531</w:t>
            </w:r>
          </w:p>
        </w:tc>
      </w:tr>
      <w:tr w:rsidR="00191B3B" w:rsidRPr="00191B3B" w:rsidTr="00191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191B3B" w:rsidRPr="00191B3B" w:rsidRDefault="00191B3B" w:rsidP="00191B3B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1000x1000</w:t>
            </w:r>
          </w:p>
        </w:tc>
        <w:tc>
          <w:tcPr>
            <w:tcW w:w="2092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16,916665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11,799087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11,616233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20,857884</w:t>
            </w:r>
          </w:p>
        </w:tc>
      </w:tr>
      <w:tr w:rsidR="00191B3B" w:rsidRPr="00191B3B" w:rsidTr="00191B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191B3B" w:rsidRPr="00191B3B" w:rsidRDefault="00191B3B" w:rsidP="00191B3B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1000x1000</w:t>
            </w:r>
          </w:p>
        </w:tc>
        <w:tc>
          <w:tcPr>
            <w:tcW w:w="2092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16,901748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13,231707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11,453311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18,565940</w:t>
            </w:r>
          </w:p>
        </w:tc>
      </w:tr>
      <w:tr w:rsidR="00191B3B" w:rsidRPr="00191B3B" w:rsidTr="00191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191B3B" w:rsidRPr="00191B3B" w:rsidRDefault="00191B3B" w:rsidP="00191B3B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1000x1000</w:t>
            </w:r>
          </w:p>
        </w:tc>
        <w:tc>
          <w:tcPr>
            <w:tcW w:w="2092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16,920115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12,782609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11,785004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18,310016</w:t>
            </w:r>
          </w:p>
        </w:tc>
      </w:tr>
      <w:tr w:rsidR="00191B3B" w:rsidRPr="00191B3B" w:rsidTr="00191B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191B3B" w:rsidRPr="00191B3B" w:rsidRDefault="00191B3B" w:rsidP="00191B3B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1000x1000</w:t>
            </w:r>
          </w:p>
        </w:tc>
        <w:tc>
          <w:tcPr>
            <w:tcW w:w="2092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16,971191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13,005920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11,365585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18,961010</w:t>
            </w:r>
          </w:p>
        </w:tc>
      </w:tr>
      <w:tr w:rsidR="00191B3B" w:rsidRPr="00191B3B" w:rsidTr="00191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191B3B" w:rsidRPr="00191B3B" w:rsidRDefault="00191B3B" w:rsidP="00191B3B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1000x1000</w:t>
            </w:r>
          </w:p>
        </w:tc>
        <w:tc>
          <w:tcPr>
            <w:tcW w:w="2092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16,946060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13,057945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11,630574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18,845986</w:t>
            </w:r>
          </w:p>
        </w:tc>
      </w:tr>
      <w:tr w:rsidR="00191B3B" w:rsidRPr="00191B3B" w:rsidTr="00191B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191B3B" w:rsidRPr="00191B3B" w:rsidRDefault="00191B3B" w:rsidP="00191B3B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1000x1000</w:t>
            </w:r>
          </w:p>
        </w:tc>
        <w:tc>
          <w:tcPr>
            <w:tcW w:w="2092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16,944432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13,100096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11,830342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17,714938</w:t>
            </w:r>
          </w:p>
        </w:tc>
      </w:tr>
      <w:tr w:rsidR="00191B3B" w:rsidRPr="00191B3B" w:rsidTr="00191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191B3B" w:rsidRPr="00191B3B" w:rsidRDefault="00191B3B" w:rsidP="00191B3B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1000x1000</w:t>
            </w:r>
          </w:p>
        </w:tc>
        <w:tc>
          <w:tcPr>
            <w:tcW w:w="2092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16,956114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13,260977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12,817637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20,335551</w:t>
            </w:r>
          </w:p>
        </w:tc>
      </w:tr>
      <w:tr w:rsidR="00191B3B" w:rsidRPr="00191B3B" w:rsidTr="00191B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191B3B" w:rsidRPr="00191B3B" w:rsidRDefault="00191B3B" w:rsidP="00191B3B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2000x2000</w:t>
            </w:r>
          </w:p>
        </w:tc>
        <w:tc>
          <w:tcPr>
            <w:tcW w:w="2092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161,748864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90,189966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77,586002</w:t>
            </w:r>
          </w:p>
        </w:tc>
        <w:tc>
          <w:tcPr>
            <w:tcW w:w="1876" w:type="dxa"/>
            <w:noWrap/>
            <w:hideMark/>
          </w:tcPr>
          <w:p w:rsidR="00191B3B" w:rsidRPr="00191B3B" w:rsidRDefault="00191B3B" w:rsidP="00191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1B3B">
              <w:rPr>
                <w:rFonts w:ascii="Calibri" w:eastAsia="Times New Roman" w:hAnsi="Calibri" w:cs="Times New Roman"/>
                <w:color w:val="000000"/>
                <w:lang w:eastAsia="pt-BR"/>
              </w:rPr>
              <w:t>91,428096</w:t>
            </w:r>
          </w:p>
        </w:tc>
      </w:tr>
    </w:tbl>
    <w:p w:rsidR="007A7D8D" w:rsidRPr="007A7D8D" w:rsidRDefault="007A7D8D" w:rsidP="007A7D8D">
      <w:pPr>
        <w:pStyle w:val="PargrafodaLista"/>
        <w:ind w:left="792"/>
        <w:rPr>
          <w:b/>
          <w:sz w:val="28"/>
        </w:rPr>
      </w:pPr>
    </w:p>
    <w:p w:rsidR="00191B3B" w:rsidRDefault="00191B3B" w:rsidP="00191B3B">
      <w:pPr>
        <w:pStyle w:val="PargrafodaLista"/>
        <w:numPr>
          <w:ilvl w:val="3"/>
          <w:numId w:val="3"/>
        </w:numPr>
        <w:rPr>
          <w:b/>
          <w:sz w:val="28"/>
        </w:rPr>
      </w:pPr>
      <w:r>
        <w:rPr>
          <w:b/>
          <w:sz w:val="28"/>
        </w:rPr>
        <w:t>Gráfico</w:t>
      </w:r>
    </w:p>
    <w:p w:rsidR="007A7D8D" w:rsidRDefault="00191B3B" w:rsidP="00191B3B">
      <w:pPr>
        <w:pStyle w:val="PargrafodaLista"/>
        <w:ind w:left="1728"/>
        <w:rPr>
          <w:b/>
          <w:sz w:val="28"/>
        </w:rPr>
      </w:pPr>
      <w:bookmarkStart w:id="0" w:name="_GoBack"/>
      <w:bookmarkEnd w:id="0"/>
      <w:r>
        <w:rPr>
          <w:b/>
          <w:noProof/>
          <w:sz w:val="28"/>
          <w:lang w:eastAsia="pt-BR"/>
        </w:rPr>
        <w:drawing>
          <wp:inline distT="0" distB="0" distL="0" distR="0">
            <wp:extent cx="4095750" cy="3476625"/>
            <wp:effectExtent l="0" t="0" r="0" b="9525"/>
            <wp:docPr id="1" name="Imagem 1" descr="C:\Users\Raffael\AppData\Local\Microsoft\Windows\INetCache\Content.Word\grafico_100x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Raffael\AppData\Local\Microsoft\Windows\INetCache\Content.Word\grafico_100x10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B3B" w:rsidRDefault="00191B3B" w:rsidP="00191B3B">
      <w:pPr>
        <w:pStyle w:val="PargrafodaLista"/>
        <w:ind w:left="1728"/>
        <w:rPr>
          <w:b/>
          <w:sz w:val="28"/>
        </w:rPr>
      </w:pPr>
      <w:r>
        <w:rPr>
          <w:b/>
          <w:sz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in;height:261.75pt">
            <v:imagedata r:id="rId6" o:title="grafico_200x200"/>
          </v:shape>
        </w:pict>
      </w:r>
      <w:r>
        <w:rPr>
          <w:b/>
          <w:sz w:val="28"/>
        </w:rPr>
        <w:pict>
          <v:shape id="_x0000_i1026" type="#_x0000_t75" style="width:5in;height:309pt">
            <v:imagedata r:id="rId7" o:title="grafico_300x300"/>
          </v:shape>
        </w:pict>
      </w:r>
      <w:r>
        <w:rPr>
          <w:b/>
          <w:sz w:val="28"/>
        </w:rPr>
        <w:lastRenderedPageBreak/>
        <w:pict>
          <v:shape id="_x0000_i1027" type="#_x0000_t75" style="width:5in;height:276pt">
            <v:imagedata r:id="rId8" o:title="grafico_400x400"/>
          </v:shape>
        </w:pict>
      </w:r>
      <w:r>
        <w:rPr>
          <w:b/>
          <w:sz w:val="28"/>
        </w:rPr>
        <w:pict>
          <v:shape id="_x0000_i1028" type="#_x0000_t75" style="width:5in;height:331.5pt">
            <v:imagedata r:id="rId9" o:title="grafico_500x500"/>
          </v:shape>
        </w:pict>
      </w:r>
      <w:r>
        <w:rPr>
          <w:b/>
          <w:sz w:val="28"/>
        </w:rPr>
        <w:lastRenderedPageBreak/>
        <w:pict>
          <v:shape id="_x0000_i1029" type="#_x0000_t75" style="width:5in;height:260.25pt">
            <v:imagedata r:id="rId10" o:title="grafico_600x600"/>
          </v:shape>
        </w:pict>
      </w:r>
      <w:r>
        <w:rPr>
          <w:b/>
          <w:sz w:val="28"/>
        </w:rPr>
        <w:pict>
          <v:shape id="_x0000_i1030" type="#_x0000_t75" style="width:5in;height:5in">
            <v:imagedata r:id="rId11" o:title="grafico_800x800"/>
          </v:shape>
        </w:pict>
      </w:r>
      <w:r>
        <w:rPr>
          <w:b/>
          <w:sz w:val="28"/>
        </w:rPr>
        <w:lastRenderedPageBreak/>
        <w:pict>
          <v:shape id="_x0000_i1031" type="#_x0000_t75" style="width:5in;height:280.5pt">
            <v:imagedata r:id="rId12" o:title="grafico_1000x1000"/>
          </v:shape>
        </w:pict>
      </w:r>
      <w:r>
        <w:rPr>
          <w:b/>
          <w:sz w:val="28"/>
        </w:rPr>
        <w:pict>
          <v:shape id="_x0000_i1032" type="#_x0000_t75" style="width:5in;height:324pt">
            <v:imagedata r:id="rId13" o:title="grafico_2000x2000"/>
          </v:shape>
        </w:pict>
      </w:r>
    </w:p>
    <w:p w:rsidR="00191B3B" w:rsidRDefault="00191B3B" w:rsidP="00191B3B">
      <w:pPr>
        <w:pStyle w:val="PargrafodaLista"/>
        <w:ind w:left="1728"/>
        <w:rPr>
          <w:b/>
          <w:sz w:val="28"/>
        </w:rPr>
      </w:pPr>
    </w:p>
    <w:p w:rsidR="00191B3B" w:rsidRDefault="00191B3B" w:rsidP="00191B3B">
      <w:pPr>
        <w:pStyle w:val="PargrafodaLista"/>
        <w:ind w:left="1728"/>
        <w:rPr>
          <w:b/>
          <w:sz w:val="28"/>
        </w:rPr>
      </w:pPr>
    </w:p>
    <w:p w:rsidR="00191B3B" w:rsidRDefault="00191B3B" w:rsidP="00191B3B">
      <w:pPr>
        <w:pStyle w:val="PargrafodaLista"/>
        <w:ind w:left="1728"/>
        <w:rPr>
          <w:b/>
          <w:sz w:val="28"/>
        </w:rPr>
      </w:pPr>
    </w:p>
    <w:p w:rsidR="00191B3B" w:rsidRDefault="00191B3B" w:rsidP="00191B3B">
      <w:pPr>
        <w:pStyle w:val="PargrafodaLista"/>
        <w:ind w:left="1728"/>
        <w:rPr>
          <w:b/>
          <w:sz w:val="28"/>
        </w:rPr>
      </w:pPr>
    </w:p>
    <w:p w:rsidR="007A7D8D" w:rsidRPr="007A7D8D" w:rsidRDefault="007A7D8D" w:rsidP="00787008">
      <w:pPr>
        <w:pStyle w:val="PargrafodaLista"/>
        <w:numPr>
          <w:ilvl w:val="1"/>
          <w:numId w:val="2"/>
        </w:numPr>
        <w:rPr>
          <w:b/>
          <w:sz w:val="28"/>
        </w:rPr>
      </w:pPr>
      <w:r>
        <w:rPr>
          <w:b/>
          <w:sz w:val="28"/>
        </w:rPr>
        <w:lastRenderedPageBreak/>
        <w:t>Processos Unix</w:t>
      </w:r>
    </w:p>
    <w:p w:rsidR="0049398D" w:rsidRDefault="0049398D" w:rsidP="007A7D8D">
      <w:pPr>
        <w:ind w:left="360"/>
      </w:pPr>
    </w:p>
    <w:p w:rsidR="0049398D" w:rsidRDefault="0049398D"/>
    <w:p w:rsidR="0049398D" w:rsidRDefault="0049398D"/>
    <w:sectPr w:rsidR="0049398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7A3EFE"/>
    <w:multiLevelType w:val="multilevel"/>
    <w:tmpl w:val="CADA81A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28E4740B"/>
    <w:multiLevelType w:val="multilevel"/>
    <w:tmpl w:val="08EC800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40BB18F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98D"/>
    <w:rsid w:val="00191B3B"/>
    <w:rsid w:val="00322A56"/>
    <w:rsid w:val="0049398D"/>
    <w:rsid w:val="004C0C32"/>
    <w:rsid w:val="005627F9"/>
    <w:rsid w:val="00624DCA"/>
    <w:rsid w:val="006302DB"/>
    <w:rsid w:val="006456DF"/>
    <w:rsid w:val="00787008"/>
    <w:rsid w:val="007A7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0F3A2E6-52C9-4CF6-84A9-8CA0199A3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faseSutil">
    <w:name w:val="Subtle Emphasis"/>
    <w:basedOn w:val="Fontepargpadro"/>
    <w:uiPriority w:val="19"/>
    <w:qFormat/>
    <w:rPr>
      <w:i/>
      <w:iCs/>
      <w:color w:val="808080" w:themeColor="text1" w:themeTint="7F"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character" w:styleId="nfaseIntensa">
    <w:name w:val="Intense Emphasis"/>
    <w:basedOn w:val="Fontepargpadro"/>
    <w:uiPriority w:val="21"/>
    <w:qFormat/>
    <w:rPr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Pr>
      <w:b/>
      <w:bCs/>
      <w:smallCaps/>
      <w:spacing w:val="5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unhideWhenUsed/>
    <w:rPr>
      <w:color w:val="800080" w:themeColor="followedHyperlink"/>
      <w:u w:val="single"/>
    </w:rPr>
  </w:style>
  <w:style w:type="table" w:styleId="TabelaSimples3">
    <w:name w:val="Plain Table 3"/>
    <w:basedOn w:val="Tabelanormal"/>
    <w:uiPriority w:val="43"/>
    <w:rsid w:val="00191B3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420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46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2010 look</Template>
  <TotalTime>46</TotalTime>
  <Pages>10</Pages>
  <Words>1116</Words>
  <Characters>6032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 Nagel</dc:creator>
  <cp:keywords/>
  <dc:description/>
  <cp:lastModifiedBy>Raffael Nagel</cp:lastModifiedBy>
  <cp:revision>5</cp:revision>
  <dcterms:created xsi:type="dcterms:W3CDTF">2014-04-19T14:22:00Z</dcterms:created>
  <dcterms:modified xsi:type="dcterms:W3CDTF">2014-04-19T15:08:00Z</dcterms:modified>
</cp:coreProperties>
</file>